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4632" w14:textId="7C5303B1" w:rsidR="00D235BE" w:rsidRDefault="00D235BE" w:rsidP="00D235BE">
      <w:r>
        <w:rPr>
          <w:rFonts w:hint="eastAsia"/>
        </w:rPr>
        <w:t>주제</w:t>
      </w:r>
      <w:r>
        <w:t>: 장애인을 위한 보행자 어플리케이션</w:t>
      </w:r>
    </w:p>
    <w:p w14:paraId="4824DB22" w14:textId="644CEC9C" w:rsidR="00D235BE" w:rsidRDefault="003524B0" w:rsidP="00D235BE">
      <w:proofErr w:type="spellStart"/>
      <w:r>
        <w:rPr>
          <w:rFonts w:hint="eastAsia"/>
        </w:rPr>
        <w:t>기술스택</w:t>
      </w:r>
      <w:proofErr w:type="spellEnd"/>
    </w:p>
    <w:p w14:paraId="7BF332CB" w14:textId="4C7EAAD4" w:rsidR="003524B0" w:rsidRDefault="003524B0" w:rsidP="00D235BE">
      <w:r>
        <w:rPr>
          <w:rFonts w:hint="eastAsia"/>
        </w:rPr>
        <w:t>서버: Flask</w:t>
      </w:r>
    </w:p>
    <w:p w14:paraId="06337C0C" w14:textId="015E37F4" w:rsidR="003524B0" w:rsidRPr="003524B0" w:rsidRDefault="003524B0" w:rsidP="00D235BE">
      <w:pPr>
        <w:rPr>
          <w:rFonts w:hint="eastAsia"/>
        </w:rPr>
      </w:pPr>
      <w:r>
        <w:rPr>
          <w:rFonts w:hint="eastAsia"/>
        </w:rPr>
        <w:t xml:space="preserve">DB: </w:t>
      </w:r>
      <w:proofErr w:type="spellStart"/>
      <w:proofErr w:type="gram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 </w:t>
      </w:r>
      <w:r>
        <w:t>ex</w:t>
      </w:r>
      <w:proofErr w:type="gramEnd"/>
      <w:r>
        <w:t xml:space="preserve">)시각장애 장애물의 위치(좌표) </w:t>
      </w:r>
    </w:p>
    <w:p w14:paraId="31FABF00" w14:textId="3E2AD7E1" w:rsidR="00D235BE" w:rsidRPr="003524B0" w:rsidRDefault="003524B0" w:rsidP="00D235BE">
      <w:pPr>
        <w:rPr>
          <w:rFonts w:hint="eastAsia"/>
        </w:rPr>
      </w:pPr>
      <w:r>
        <w:rPr>
          <w:rFonts w:hint="eastAsia"/>
        </w:rPr>
        <w:t>앱: 안드로이드 스튜디오(자바)</w:t>
      </w:r>
    </w:p>
    <w:p w14:paraId="4B7AB3F8" w14:textId="77777777" w:rsidR="00904900" w:rsidRDefault="00904900" w:rsidP="00904900">
      <w:r>
        <w:rPr>
          <w:rFonts w:hint="eastAsia"/>
        </w:rPr>
        <w:t>역할</w:t>
      </w:r>
    </w:p>
    <w:p w14:paraId="4FE39DA4" w14:textId="7B34116E" w:rsidR="00904900" w:rsidRDefault="00904900" w:rsidP="00904900">
      <w:proofErr w:type="gramStart"/>
      <w:r>
        <w:rPr>
          <w:rFonts w:hint="eastAsia"/>
        </w:rPr>
        <w:t>동균이형 :</w:t>
      </w:r>
      <w:proofErr w:type="gramEnd"/>
      <w:r>
        <w:rPr>
          <w:rFonts w:hint="eastAsia"/>
        </w:rPr>
        <w:t xml:space="preserve"> 앱, 데이터베이스</w:t>
      </w:r>
    </w:p>
    <w:p w14:paraId="6EE82DAC" w14:textId="5C2D0516" w:rsidR="0033010F" w:rsidRDefault="00904900" w:rsidP="00904900"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서버(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가 작동이 </w:t>
      </w:r>
      <w:proofErr w:type="spellStart"/>
      <w:r>
        <w:rPr>
          <w:rFonts w:hint="eastAsia"/>
        </w:rPr>
        <w:t>될꺼다</w:t>
      </w:r>
      <w:proofErr w:type="spellEnd"/>
      <w:r>
        <w:rPr>
          <w:rFonts w:hint="eastAsia"/>
        </w:rPr>
        <w:t>)</w:t>
      </w:r>
    </w:p>
    <w:p w14:paraId="773E6C96" w14:textId="77777777" w:rsidR="003524B0" w:rsidRDefault="003524B0" w:rsidP="00904900"/>
    <w:p w14:paraId="61415DEF" w14:textId="58FBB5CF" w:rsidR="006D3A72" w:rsidRDefault="00D235BE" w:rsidP="00904900">
      <w:r w:rsidRPr="005022D0">
        <w:rPr>
          <w:rFonts w:hint="eastAsia"/>
          <w:highlight w:val="yellow"/>
        </w:rPr>
        <w:t>10/1~10/6</w:t>
      </w:r>
    </w:p>
    <w:p w14:paraId="05E2D9ED" w14:textId="60ACF804" w:rsidR="00D235BE" w:rsidRDefault="00904900" w:rsidP="00D235BE"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pi를 서버에 적용시켜보기</w:t>
      </w:r>
    </w:p>
    <w:p w14:paraId="2E5286E1" w14:textId="5DA9626A" w:rsidR="0033010F" w:rsidRDefault="0033010F" w:rsidP="00D235BE">
      <w:proofErr w:type="gramStart"/>
      <w:r>
        <w:rPr>
          <w:rFonts w:hint="eastAsia"/>
        </w:rPr>
        <w:t>동균이형 :</w:t>
      </w:r>
      <w:proofErr w:type="gramEnd"/>
      <w:r>
        <w:rPr>
          <w:rFonts w:hint="eastAsia"/>
        </w:rPr>
        <w:t xml:space="preserve"> 앱의 틀을 제작한다(서버에 데이터 전송 전까지)</w:t>
      </w:r>
    </w:p>
    <w:p w14:paraId="01F30E67" w14:textId="77777777" w:rsidR="003524B0" w:rsidRDefault="003524B0" w:rsidP="00D235BE"/>
    <w:p w14:paraId="158BEEC8" w14:textId="572ED337" w:rsidR="00D235BE" w:rsidRDefault="00D235BE" w:rsidP="00D235BE">
      <w:r w:rsidRPr="005022D0">
        <w:rPr>
          <w:rFonts w:hint="eastAsia"/>
          <w:highlight w:val="yellow"/>
        </w:rPr>
        <w:t>10/7~10/13</w:t>
      </w:r>
    </w:p>
    <w:p w14:paraId="263BBCE4" w14:textId="40961EBB" w:rsidR="00D235BE" w:rsidRDefault="0033010F" w:rsidP="00D235BE"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Api와 DB의 상호작용 구현 </w:t>
      </w:r>
    </w:p>
    <w:p w14:paraId="72A14E43" w14:textId="7E9AFE09" w:rsidR="0033010F" w:rsidRDefault="0033010F" w:rsidP="00D235BE">
      <w:proofErr w:type="gramStart"/>
      <w:r>
        <w:rPr>
          <w:rFonts w:hint="eastAsia"/>
        </w:rPr>
        <w:t>동균이형 :</w:t>
      </w:r>
      <w:proofErr w:type="gramEnd"/>
      <w:r>
        <w:rPr>
          <w:rFonts w:hint="eastAsia"/>
        </w:rPr>
        <w:t xml:space="preserve"> DB만들기</w:t>
      </w:r>
    </w:p>
    <w:p w14:paraId="09833EB1" w14:textId="77777777" w:rsidR="003524B0" w:rsidRDefault="003524B0" w:rsidP="00D235BE">
      <w:pPr>
        <w:rPr>
          <w:rFonts w:hint="eastAsia"/>
        </w:rPr>
      </w:pPr>
    </w:p>
    <w:p w14:paraId="6B6E7930" w14:textId="3A5946FB" w:rsidR="0033010F" w:rsidRDefault="0033010F" w:rsidP="00D235BE">
      <w:r w:rsidRPr="005022D0">
        <w:rPr>
          <w:rFonts w:hint="eastAsia"/>
          <w:highlight w:val="yellow"/>
        </w:rPr>
        <w:t>10/14 ~ 10/26</w:t>
      </w:r>
    </w:p>
    <w:p w14:paraId="6D4023EF" w14:textId="01E3E339" w:rsidR="0033010F" w:rsidRDefault="0033010F" w:rsidP="00D235BE"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알고리즘 구현</w:t>
      </w:r>
    </w:p>
    <w:p w14:paraId="138D273F" w14:textId="1E90C020" w:rsidR="0033010F" w:rsidRDefault="0033010F" w:rsidP="00D235BE">
      <w:proofErr w:type="gramStart"/>
      <w:r>
        <w:rPr>
          <w:rFonts w:hint="eastAsia"/>
        </w:rPr>
        <w:t>동균이형 :</w:t>
      </w:r>
      <w:proofErr w:type="gramEnd"/>
      <w:r>
        <w:rPr>
          <w:rFonts w:hint="eastAsia"/>
        </w:rPr>
        <w:t xml:space="preserve"> 맵 구현</w:t>
      </w:r>
    </w:p>
    <w:p w14:paraId="6BABF033" w14:textId="77777777" w:rsidR="003524B0" w:rsidRDefault="003524B0" w:rsidP="00D235BE">
      <w:pPr>
        <w:rPr>
          <w:rFonts w:hint="eastAsia"/>
        </w:rPr>
      </w:pPr>
    </w:p>
    <w:p w14:paraId="49359CD7" w14:textId="2645EEC6" w:rsidR="00D235BE" w:rsidRDefault="00D235BE" w:rsidP="00D235BE">
      <w:r w:rsidRPr="005022D0">
        <w:rPr>
          <w:rFonts w:hint="eastAsia"/>
          <w:highlight w:val="yellow"/>
        </w:rPr>
        <w:t>10/27~11/10</w:t>
      </w:r>
    </w:p>
    <w:p w14:paraId="7812583A" w14:textId="355371C7" w:rsidR="0033010F" w:rsidRDefault="0033010F" w:rsidP="00D235BE">
      <w:r>
        <w:rPr>
          <w:rFonts w:hint="eastAsia"/>
        </w:rPr>
        <w:t>테스트 및 영상 제작</w:t>
      </w:r>
    </w:p>
    <w:p w14:paraId="4BACE806" w14:textId="53A0DCAB" w:rsidR="00D235BE" w:rsidRPr="00D235BE" w:rsidRDefault="00904900" w:rsidP="00D235BE">
      <w:r>
        <w:rPr>
          <w:rFonts w:hint="eastAsia"/>
        </w:rPr>
        <w:t>앱만 굴러가게 하면 된다</w:t>
      </w:r>
    </w:p>
    <w:sectPr w:rsidR="00D235BE" w:rsidRPr="00D235BE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58A06" w14:textId="77777777" w:rsidR="00053954" w:rsidRDefault="00053954">
      <w:pPr>
        <w:spacing w:line="240" w:lineRule="auto"/>
      </w:pPr>
      <w:r>
        <w:separator/>
      </w:r>
    </w:p>
  </w:endnote>
  <w:endnote w:type="continuationSeparator" w:id="0">
    <w:p w14:paraId="30785DC8" w14:textId="77777777" w:rsidR="00053954" w:rsidRDefault="00053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E0089" w14:textId="77777777" w:rsidR="00053954" w:rsidRDefault="00053954">
      <w:pPr>
        <w:spacing w:line="240" w:lineRule="auto"/>
      </w:pPr>
      <w:r>
        <w:separator/>
      </w:r>
    </w:p>
  </w:footnote>
  <w:footnote w:type="continuationSeparator" w:id="0">
    <w:p w14:paraId="3461E882" w14:textId="77777777" w:rsidR="00053954" w:rsidRDefault="000539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467012066">
    <w:abstractNumId w:val="13"/>
  </w:num>
  <w:num w:numId="2" w16cid:durableId="2091611138">
    <w:abstractNumId w:val="13"/>
    <w:lvlOverride w:ilvl="0">
      <w:startOverride w:val="1"/>
    </w:lvlOverride>
  </w:num>
  <w:num w:numId="3" w16cid:durableId="1456869580">
    <w:abstractNumId w:val="13"/>
  </w:num>
  <w:num w:numId="4" w16cid:durableId="1766539081">
    <w:abstractNumId w:val="13"/>
    <w:lvlOverride w:ilvl="0">
      <w:startOverride w:val="1"/>
    </w:lvlOverride>
  </w:num>
  <w:num w:numId="5" w16cid:durableId="1419250018">
    <w:abstractNumId w:val="8"/>
  </w:num>
  <w:num w:numId="6" w16cid:durableId="282465270">
    <w:abstractNumId w:val="13"/>
    <w:lvlOverride w:ilvl="0">
      <w:startOverride w:val="1"/>
    </w:lvlOverride>
  </w:num>
  <w:num w:numId="7" w16cid:durableId="9362108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2362360">
    <w:abstractNumId w:val="9"/>
  </w:num>
  <w:num w:numId="9" w16cid:durableId="18672083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52227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863781">
    <w:abstractNumId w:val="7"/>
  </w:num>
  <w:num w:numId="12" w16cid:durableId="693922939">
    <w:abstractNumId w:val="6"/>
  </w:num>
  <w:num w:numId="13" w16cid:durableId="346831252">
    <w:abstractNumId w:val="5"/>
  </w:num>
  <w:num w:numId="14" w16cid:durableId="244342631">
    <w:abstractNumId w:val="4"/>
  </w:num>
  <w:num w:numId="15" w16cid:durableId="1243295631">
    <w:abstractNumId w:val="3"/>
  </w:num>
  <w:num w:numId="16" w16cid:durableId="386146498">
    <w:abstractNumId w:val="2"/>
  </w:num>
  <w:num w:numId="17" w16cid:durableId="615211116">
    <w:abstractNumId w:val="1"/>
  </w:num>
  <w:num w:numId="18" w16cid:durableId="128791884">
    <w:abstractNumId w:val="0"/>
  </w:num>
  <w:num w:numId="19" w16cid:durableId="634414306">
    <w:abstractNumId w:val="12"/>
  </w:num>
  <w:num w:numId="20" w16cid:durableId="1151406138">
    <w:abstractNumId w:val="10"/>
  </w:num>
  <w:num w:numId="21" w16cid:durableId="19959082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BE"/>
    <w:rsid w:val="00011179"/>
    <w:rsid w:val="000150E9"/>
    <w:rsid w:val="00030E3C"/>
    <w:rsid w:val="0005015F"/>
    <w:rsid w:val="00053954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03AC8"/>
    <w:rsid w:val="002359ED"/>
    <w:rsid w:val="00252520"/>
    <w:rsid w:val="002625F9"/>
    <w:rsid w:val="002631F7"/>
    <w:rsid w:val="0026484A"/>
    <w:rsid w:val="0026504D"/>
    <w:rsid w:val="00276926"/>
    <w:rsid w:val="002A67C8"/>
    <w:rsid w:val="002B2EA5"/>
    <w:rsid w:val="002B40B7"/>
    <w:rsid w:val="002C5D75"/>
    <w:rsid w:val="00301789"/>
    <w:rsid w:val="00325194"/>
    <w:rsid w:val="0033010F"/>
    <w:rsid w:val="00351FA0"/>
    <w:rsid w:val="003524B0"/>
    <w:rsid w:val="003728E3"/>
    <w:rsid w:val="003962D3"/>
    <w:rsid w:val="003C7D9D"/>
    <w:rsid w:val="003D6FBB"/>
    <w:rsid w:val="003E3A63"/>
    <w:rsid w:val="00422149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022D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17B55"/>
    <w:rsid w:val="00725420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C2802"/>
    <w:rsid w:val="007F66F5"/>
    <w:rsid w:val="00812400"/>
    <w:rsid w:val="0082203C"/>
    <w:rsid w:val="008360A8"/>
    <w:rsid w:val="008416E0"/>
    <w:rsid w:val="00897BFF"/>
    <w:rsid w:val="008C61B9"/>
    <w:rsid w:val="008E0BE3"/>
    <w:rsid w:val="00904900"/>
    <w:rsid w:val="00912477"/>
    <w:rsid w:val="009139AF"/>
    <w:rsid w:val="00943B06"/>
    <w:rsid w:val="00945864"/>
    <w:rsid w:val="009853E9"/>
    <w:rsid w:val="00996E16"/>
    <w:rsid w:val="009B69C5"/>
    <w:rsid w:val="009E5C37"/>
    <w:rsid w:val="009E7E34"/>
    <w:rsid w:val="009F21B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C7B07"/>
    <w:rsid w:val="00B369B4"/>
    <w:rsid w:val="00B45903"/>
    <w:rsid w:val="00B53817"/>
    <w:rsid w:val="00B61F85"/>
    <w:rsid w:val="00B670C0"/>
    <w:rsid w:val="00BA3CC7"/>
    <w:rsid w:val="00BF457D"/>
    <w:rsid w:val="00BF4775"/>
    <w:rsid w:val="00CA0C45"/>
    <w:rsid w:val="00CC3AB0"/>
    <w:rsid w:val="00CF12AE"/>
    <w:rsid w:val="00D1798D"/>
    <w:rsid w:val="00D235BE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442C4"/>
    <w:rsid w:val="00F54BD0"/>
    <w:rsid w:val="00FF44F1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7BB3C1"/>
  <w15:chartTrackingRefBased/>
  <w15:docId w15:val="{4A35038B-B2BF-4893-AEE6-8930B173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in\AppData\Local\Microsoft\Office\16.0\DTS\ko-KR%7b8B18CCB3-52DF-44EC-92E6-4ADEBCCEFE47%7d\%7bB1B9780F-2D91-4053-9D0D-C934F3B5E97F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{B1B9780F-2D91-4053-9D0D-C934F3B5E97F}tf10002117_win32</Template>
  <TotalTime>178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강범석</dc:creator>
  <cp:keywords/>
  <dc:description/>
  <cp:lastModifiedBy>유동균</cp:lastModifiedBy>
  <cp:revision>5</cp:revision>
  <dcterms:created xsi:type="dcterms:W3CDTF">2024-10-01T05:03:00Z</dcterms:created>
  <dcterms:modified xsi:type="dcterms:W3CDTF">2024-10-03T09:29:00Z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